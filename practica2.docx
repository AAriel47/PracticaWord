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80C85" w14:textId="77777777" w:rsidR="00C17AF8" w:rsidRDefault="00C17AF8"/>
    <w:sectPr w:rsidR="00C17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8F"/>
    <w:rsid w:val="000F59CB"/>
    <w:rsid w:val="003C098F"/>
    <w:rsid w:val="00965C3B"/>
    <w:rsid w:val="00966137"/>
    <w:rsid w:val="00C1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D4D42"/>
  <w15:chartTrackingRefBased/>
  <w15:docId w15:val="{5BA971D2-03DC-4F40-AF67-665922A8B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Ariel Uñate</dc:creator>
  <cp:keywords/>
  <dc:description/>
  <cp:lastModifiedBy>Alejandro Ariel Uñate</cp:lastModifiedBy>
  <cp:revision>1</cp:revision>
  <dcterms:created xsi:type="dcterms:W3CDTF">2025-09-12T22:08:00Z</dcterms:created>
  <dcterms:modified xsi:type="dcterms:W3CDTF">2025-09-12T22:09:00Z</dcterms:modified>
</cp:coreProperties>
</file>